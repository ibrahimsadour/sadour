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790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86"/>
        <w:gridCol w:w="634"/>
        <w:gridCol w:w="6470"/>
      </w:tblGrid>
      <w:tr w:rsidR="001B2ABD" w:rsidTr="005F59E4">
        <w:trPr>
          <w:trHeight w:val="4410"/>
        </w:trPr>
        <w:tc>
          <w:tcPr>
            <w:tcW w:w="3686" w:type="dxa"/>
            <w:vAlign w:val="bottom"/>
          </w:tcPr>
          <w:p w:rsidR="001B2ABD" w:rsidRDefault="002316E8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871311" cy="2123440"/>
                  <wp:effectExtent l="209550" t="209550" r="186690" b="219710"/>
                  <wp:docPr id="1" name="Afbeelding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oto 22-02-19 15 14 33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4395" cy="2126940"/>
                          </a:xfrm>
                          <a:prstGeom prst="ellipse">
                            <a:avLst/>
                          </a:prstGeom>
                          <a:ln w="190500" cap="rnd">
                            <a:solidFill>
                              <a:srgbClr val="C8C6BD"/>
                            </a:solidFill>
                            <a:prstDash val="solid"/>
                          </a:ln>
                          <a:effectLst>
                            <a:outerShdw blurRad="127000" algn="bl" rotWithShape="0">
                              <a:srgbClr val="000000"/>
                            </a:outerShdw>
                          </a:effectLst>
                          <a:scene3d>
                            <a:camera prst="perspectiveFront" fov="5400000"/>
                            <a:lightRig rig="threePt" dir="t">
                              <a:rot lat="0" lon="0" rev="19200000"/>
                            </a:lightRig>
                          </a:scene3d>
                          <a:sp3d extrusionH="25400">
                            <a:bevelT w="304800" h="152400" prst="hardEdge"/>
                            <a:extrusionClr>
                              <a:srgbClr val="000000"/>
                            </a:extrusion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4" w:type="dxa"/>
          </w:tcPr>
          <w:p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:rsidR="001B2ABD" w:rsidRPr="00E85635" w:rsidRDefault="008A0CAC" w:rsidP="008A0CAC">
            <w:pPr>
              <w:pStyle w:val="Titel"/>
              <w:rPr>
                <w:rFonts w:asciiTheme="majorBidi" w:hAnsiTheme="majorBidi" w:cstheme="majorBidi"/>
              </w:rPr>
            </w:pPr>
            <w:r w:rsidRPr="00E85635">
              <w:rPr>
                <w:rFonts w:asciiTheme="majorBidi" w:hAnsiTheme="majorBidi" w:cstheme="majorBidi"/>
              </w:rPr>
              <w:t>Ibrahim sadour</w:t>
            </w:r>
          </w:p>
          <w:sdt>
            <w:sdtPr>
              <w:rPr>
                <w:spacing w:val="14"/>
                <w:w w:val="100"/>
              </w:rPr>
              <w:id w:val="2107002140"/>
              <w:placeholder>
                <w:docPart w:val="D264F8BDC1514BE8BB409224A3A28AEC"/>
              </w:placeholder>
              <w:temporary/>
              <w:showingPlcHdr/>
              <w15:appearance w15:val="hidden"/>
            </w:sdtPr>
            <w:sdtEndPr>
              <w:rPr>
                <w:spacing w:val="0"/>
                <w:w w:val="86"/>
              </w:rPr>
            </w:sdtEndPr>
            <w:sdtContent>
              <w:bookmarkStart w:id="0" w:name="_GoBack" w:displacedByCustomXml="prev"/>
              <w:p w:rsidR="001B2ABD" w:rsidRDefault="001B2ABD" w:rsidP="001B2ABD">
                <w:pPr>
                  <w:pStyle w:val="Ondertitel"/>
                </w:pPr>
                <w:r w:rsidRPr="00985A33">
                  <w:rPr>
                    <w:spacing w:val="14"/>
                    <w:w w:val="100"/>
                    <w:lang w:bidi="nl-NL"/>
                  </w:rPr>
                  <w:t>FUNCTIE HIE</w:t>
                </w:r>
                <w:r w:rsidRPr="00985A33">
                  <w:rPr>
                    <w:spacing w:val="18"/>
                    <w:w w:val="100"/>
                    <w:lang w:bidi="nl-NL"/>
                  </w:rPr>
                  <w:t>R</w:t>
                </w:r>
              </w:p>
              <w:bookmarkEnd w:id="0" w:displacedByCustomXml="next"/>
            </w:sdtContent>
          </w:sdt>
        </w:tc>
      </w:tr>
      <w:tr w:rsidR="001B2ABD" w:rsidTr="005F59E4">
        <w:tc>
          <w:tcPr>
            <w:tcW w:w="3686" w:type="dxa"/>
          </w:tcPr>
          <w:sdt>
            <w:sdtPr>
              <w:id w:val="-1711873194"/>
              <w:placeholder>
                <w:docPart w:val="DA1F941F1A434630BF1E2E47EA159312"/>
              </w:placeholder>
              <w:temporary/>
              <w:showingPlcHdr/>
              <w15:appearance w15:val="hidden"/>
            </w:sdtPr>
            <w:sdtEndPr/>
            <w:sdtContent>
              <w:p w:rsidR="001B2ABD" w:rsidRPr="00D45501" w:rsidRDefault="00036450" w:rsidP="00036450">
                <w:pPr>
                  <w:pStyle w:val="Kop3"/>
                </w:pPr>
                <w:r w:rsidRPr="00D45501">
                  <w:rPr>
                    <w:lang w:bidi="nl-NL"/>
                  </w:rPr>
                  <w:t>Profiel</w:t>
                </w:r>
              </w:p>
            </w:sdtContent>
          </w:sdt>
          <w:p w:rsidR="008A0CAC" w:rsidRPr="00E85635" w:rsidRDefault="002316E8" w:rsidP="008A0CAC">
            <w:pPr>
              <w:rPr>
                <w:rFonts w:asciiTheme="majorHAnsi" w:hAnsiTheme="majorHAnsi" w:cstheme="majorBidi"/>
                <w:sz w:val="20"/>
                <w:szCs w:val="20"/>
              </w:rPr>
            </w:pPr>
            <w:r w:rsidRPr="00E85635">
              <w:rPr>
                <w:rFonts w:asciiTheme="majorHAnsi" w:hAnsiTheme="majorHAnsi" w:cstheme="majorBidi"/>
                <w:sz w:val="20"/>
                <w:szCs w:val="20"/>
              </w:rPr>
              <w:t>Geboortedatum</w:t>
            </w:r>
            <w:r w:rsidR="008A0CAC" w:rsidRPr="00E85635">
              <w:rPr>
                <w:rFonts w:asciiTheme="majorHAnsi" w:hAnsiTheme="majorHAnsi" w:cstheme="majorBidi"/>
                <w:sz w:val="20"/>
                <w:szCs w:val="20"/>
              </w:rPr>
              <w:t xml:space="preserve">: </w:t>
            </w:r>
            <w:r w:rsidRPr="00E85635">
              <w:rPr>
                <w:rFonts w:asciiTheme="majorHAnsi" w:hAnsiTheme="majorHAnsi" w:cstheme="majorBidi"/>
                <w:sz w:val="20"/>
                <w:szCs w:val="20"/>
              </w:rPr>
              <w:t xml:space="preserve">  </w:t>
            </w:r>
            <w:r w:rsidR="008A0CAC" w:rsidRPr="00E85635">
              <w:rPr>
                <w:rFonts w:asciiTheme="majorHAnsi" w:hAnsiTheme="majorHAnsi" w:cstheme="majorBidi"/>
                <w:sz w:val="20"/>
                <w:szCs w:val="20"/>
              </w:rPr>
              <w:t>01-01-1995</w:t>
            </w:r>
          </w:p>
          <w:p w:rsidR="00036450" w:rsidRPr="00E85635" w:rsidRDefault="00E85635" w:rsidP="008A0CAC">
            <w:pPr>
              <w:rPr>
                <w:rFonts w:asciiTheme="majorHAnsi" w:hAnsiTheme="majorHAnsi" w:cstheme="majorBidi"/>
                <w:sz w:val="20"/>
                <w:szCs w:val="20"/>
              </w:rPr>
            </w:pPr>
            <w:r w:rsidRPr="00E85635">
              <w:rPr>
                <w:rFonts w:asciiTheme="majorHAnsi" w:hAnsiTheme="majorHAnsi" w:cstheme="majorBidi"/>
                <w:sz w:val="20"/>
                <w:szCs w:val="20"/>
              </w:rPr>
              <w:t>Burgerlijk staat</w:t>
            </w:r>
            <w:r w:rsidR="008A0CAC" w:rsidRPr="00E85635">
              <w:rPr>
                <w:rFonts w:asciiTheme="majorHAnsi" w:hAnsiTheme="majorHAnsi" w:cstheme="majorBidi"/>
                <w:sz w:val="20"/>
                <w:szCs w:val="20"/>
              </w:rPr>
              <w:t xml:space="preserve">: </w:t>
            </w:r>
            <w:r>
              <w:rPr>
                <w:rFonts w:asciiTheme="majorHAnsi" w:hAnsiTheme="majorHAnsi" w:cstheme="majorBidi"/>
                <w:sz w:val="20"/>
                <w:szCs w:val="20"/>
              </w:rPr>
              <w:t xml:space="preserve">      </w:t>
            </w:r>
            <w:r w:rsidR="008A0CAC" w:rsidRPr="00E85635">
              <w:rPr>
                <w:rFonts w:asciiTheme="majorHAnsi" w:hAnsiTheme="majorHAnsi" w:cstheme="majorBidi"/>
                <w:sz w:val="20"/>
                <w:szCs w:val="20"/>
              </w:rPr>
              <w:t>Ongehuwd</w:t>
            </w:r>
          </w:p>
          <w:p w:rsidR="008A0CAC" w:rsidRPr="00E85635" w:rsidRDefault="002316E8" w:rsidP="008A0CAC">
            <w:pPr>
              <w:rPr>
                <w:rFonts w:asciiTheme="majorHAnsi" w:hAnsiTheme="majorHAnsi" w:cstheme="majorBidi"/>
                <w:w w:val="95"/>
                <w:sz w:val="20"/>
                <w:szCs w:val="20"/>
              </w:rPr>
            </w:pPr>
            <w:r w:rsidRPr="00E85635">
              <w:rPr>
                <w:rFonts w:asciiTheme="majorHAnsi" w:hAnsiTheme="majorHAnsi" w:cstheme="majorBidi"/>
                <w:w w:val="95"/>
                <w:sz w:val="20"/>
                <w:szCs w:val="20"/>
              </w:rPr>
              <w:t xml:space="preserve">Geboorteplaats:    </w:t>
            </w:r>
            <w:r w:rsidR="00E85635">
              <w:rPr>
                <w:rFonts w:asciiTheme="majorHAnsi" w:hAnsiTheme="majorHAnsi" w:cstheme="majorBidi"/>
                <w:w w:val="95"/>
                <w:sz w:val="20"/>
                <w:szCs w:val="20"/>
              </w:rPr>
              <w:t xml:space="preserve">  </w:t>
            </w:r>
            <w:r w:rsidRPr="00E85635">
              <w:rPr>
                <w:rFonts w:asciiTheme="majorHAnsi" w:hAnsiTheme="majorHAnsi" w:cstheme="majorBidi"/>
                <w:w w:val="95"/>
                <w:sz w:val="22"/>
              </w:rPr>
              <w:t>Syrië</w:t>
            </w:r>
          </w:p>
          <w:p w:rsidR="008A0CAC" w:rsidRPr="00E85635" w:rsidRDefault="002316E8" w:rsidP="008A0CAC">
            <w:pPr>
              <w:rPr>
                <w:rFonts w:asciiTheme="majorHAnsi" w:hAnsiTheme="majorHAnsi" w:cstheme="majorBidi"/>
                <w:w w:val="95"/>
                <w:sz w:val="20"/>
                <w:szCs w:val="20"/>
              </w:rPr>
            </w:pPr>
            <w:r w:rsidRPr="00E85635">
              <w:rPr>
                <w:rFonts w:asciiTheme="majorHAnsi" w:hAnsiTheme="majorHAnsi" w:cstheme="majorBidi"/>
                <w:sz w:val="20"/>
                <w:szCs w:val="20"/>
              </w:rPr>
              <w:t xml:space="preserve">Nationaliteit:      </w:t>
            </w:r>
            <w:r w:rsidR="00E85635">
              <w:rPr>
                <w:rFonts w:asciiTheme="majorHAnsi" w:hAnsiTheme="majorHAnsi" w:cstheme="majorBidi"/>
                <w:sz w:val="20"/>
                <w:szCs w:val="20"/>
              </w:rPr>
              <w:t xml:space="preserve">    </w:t>
            </w:r>
            <w:r w:rsidRPr="00E85635">
              <w:rPr>
                <w:rFonts w:asciiTheme="majorHAnsi" w:hAnsiTheme="majorHAnsi" w:cstheme="majorBidi"/>
                <w:sz w:val="20"/>
                <w:szCs w:val="20"/>
              </w:rPr>
              <w:t xml:space="preserve"> </w:t>
            </w:r>
            <w:r w:rsidR="008A0CAC" w:rsidRPr="00E85635">
              <w:rPr>
                <w:rFonts w:asciiTheme="majorHAnsi" w:hAnsiTheme="majorHAnsi" w:cstheme="majorBidi"/>
                <w:sz w:val="20"/>
                <w:szCs w:val="20"/>
              </w:rPr>
              <w:t>SYRISCHE</w:t>
            </w:r>
          </w:p>
          <w:p w:rsidR="008A0CAC" w:rsidRPr="00E85635" w:rsidRDefault="002316E8" w:rsidP="008A0CAC">
            <w:pPr>
              <w:rPr>
                <w:rFonts w:asciiTheme="majorHAnsi" w:hAnsiTheme="majorHAnsi" w:cstheme="majorBidi"/>
                <w:sz w:val="20"/>
                <w:szCs w:val="20"/>
              </w:rPr>
            </w:pPr>
            <w:r w:rsidRPr="00E85635">
              <w:rPr>
                <w:rFonts w:asciiTheme="majorHAnsi" w:hAnsiTheme="majorHAnsi" w:cstheme="majorBidi"/>
                <w:sz w:val="20"/>
                <w:szCs w:val="20"/>
              </w:rPr>
              <w:t xml:space="preserve">Rijbewijs:  </w:t>
            </w:r>
            <w:r w:rsidR="008A0CAC" w:rsidRPr="00E85635">
              <w:rPr>
                <w:rFonts w:asciiTheme="majorHAnsi" w:hAnsiTheme="majorHAnsi" w:cstheme="majorBidi"/>
                <w:sz w:val="20"/>
                <w:szCs w:val="20"/>
              </w:rPr>
              <w:t xml:space="preserve">        </w:t>
            </w:r>
            <w:r w:rsidR="00F25023">
              <w:rPr>
                <w:rFonts w:asciiTheme="majorHAnsi" w:hAnsiTheme="majorHAnsi" w:cstheme="majorBidi"/>
                <w:sz w:val="20"/>
                <w:szCs w:val="20"/>
              </w:rPr>
              <w:t xml:space="preserve"> </w:t>
            </w:r>
            <w:r w:rsidR="008A0CAC" w:rsidRPr="00E85635">
              <w:rPr>
                <w:rFonts w:asciiTheme="majorHAnsi" w:hAnsiTheme="majorHAnsi" w:cstheme="majorBidi"/>
                <w:sz w:val="20"/>
                <w:szCs w:val="20"/>
              </w:rPr>
              <w:t>B</w:t>
            </w:r>
            <w:r w:rsidR="005F59E4">
              <w:rPr>
                <w:rFonts w:asciiTheme="majorHAnsi" w:hAnsiTheme="majorHAnsi" w:cstheme="majorBidi"/>
                <w:sz w:val="20"/>
                <w:szCs w:val="20"/>
              </w:rPr>
              <w:t xml:space="preserve"> + </w:t>
            </w:r>
            <w:r w:rsidR="005F59E4" w:rsidRPr="005F59E4">
              <w:rPr>
                <w:rFonts w:asciiTheme="majorHAnsi" w:hAnsiTheme="majorHAnsi" w:cstheme="majorBidi"/>
                <w:sz w:val="20"/>
                <w:szCs w:val="20"/>
              </w:rPr>
              <w:t>Chauffeurskaart</w:t>
            </w:r>
          </w:p>
          <w:sdt>
            <w:sdtPr>
              <w:id w:val="-1954003311"/>
              <w:placeholder>
                <w:docPart w:val="297E02890C274BE09B45299CEA423D69"/>
              </w:placeholder>
              <w:temporary/>
              <w:showingPlcHdr/>
              <w15:appearance w15:val="hidden"/>
            </w:sdtPr>
            <w:sdtEndPr/>
            <w:sdtContent>
              <w:p w:rsidR="00036450" w:rsidRPr="00E85635" w:rsidRDefault="004813B3" w:rsidP="00036450">
                <w:pPr>
                  <w:pStyle w:val="Kop3"/>
                </w:pPr>
                <w:r w:rsidRPr="00E85635">
                  <w:rPr>
                    <w:lang w:bidi="nl-NL"/>
                  </w:rPr>
                  <w:t>CONTACT</w:t>
                </w:r>
              </w:p>
            </w:sdtContent>
          </w:sdt>
          <w:sdt>
            <w:sdtPr>
              <w:rPr>
                <w:rFonts w:asciiTheme="majorHAnsi" w:hAnsiTheme="majorHAnsi"/>
              </w:rPr>
              <w:id w:val="1111563247"/>
              <w:placeholder>
                <w:docPart w:val="DB9BC2C18A004F01991FE4F12F2BE45D"/>
              </w:placeholder>
              <w:temporary/>
              <w:showingPlcHdr/>
              <w15:appearance w15:val="hidden"/>
            </w:sdtPr>
            <w:sdtEndPr/>
            <w:sdtContent>
              <w:p w:rsidR="004D3011" w:rsidRPr="00E85635" w:rsidRDefault="004D3011" w:rsidP="00DF7804">
                <w:pPr>
                  <w:spacing w:line="360" w:lineRule="auto"/>
                  <w:rPr>
                    <w:rFonts w:asciiTheme="majorHAnsi" w:hAnsiTheme="majorHAnsi"/>
                  </w:rPr>
                </w:pPr>
                <w:r w:rsidRPr="00E85635">
                  <w:rPr>
                    <w:rFonts w:asciiTheme="majorHAnsi" w:hAnsiTheme="majorHAnsi"/>
                    <w:lang w:bidi="nl-NL"/>
                  </w:rPr>
                  <w:t>TELEFOON:</w:t>
                </w:r>
              </w:p>
            </w:sdtContent>
          </w:sdt>
          <w:p w:rsidR="008A0CAC" w:rsidRPr="00E85635" w:rsidRDefault="008A0CAC" w:rsidP="00DF7804">
            <w:pPr>
              <w:spacing w:line="360" w:lineRule="auto"/>
              <w:rPr>
                <w:rFonts w:asciiTheme="majorHAnsi" w:hAnsiTheme="majorHAnsi"/>
              </w:rPr>
            </w:pPr>
            <w:r w:rsidRPr="00E85635">
              <w:rPr>
                <w:rFonts w:asciiTheme="majorHAnsi" w:hAnsiTheme="majorHAnsi"/>
              </w:rPr>
              <w:t>0685125822</w:t>
            </w:r>
          </w:p>
          <w:p w:rsidR="008A0CAC" w:rsidRPr="00E85635" w:rsidRDefault="008A0CAC" w:rsidP="00DF7804">
            <w:pPr>
              <w:spacing w:line="360" w:lineRule="auto"/>
              <w:rPr>
                <w:rFonts w:asciiTheme="majorHAnsi" w:hAnsiTheme="majorHAnsi"/>
              </w:rPr>
            </w:pPr>
          </w:p>
          <w:p w:rsidR="008A0CAC" w:rsidRPr="00E85635" w:rsidRDefault="008A0CAC" w:rsidP="00DF7804">
            <w:pPr>
              <w:spacing w:line="360" w:lineRule="auto"/>
              <w:rPr>
                <w:rFonts w:asciiTheme="majorHAnsi" w:hAnsiTheme="majorHAnsi"/>
              </w:rPr>
            </w:pPr>
            <w:r w:rsidRPr="00E85635">
              <w:rPr>
                <w:rFonts w:asciiTheme="majorHAnsi" w:hAnsiTheme="majorHAnsi"/>
              </w:rPr>
              <w:t>Adres:</w:t>
            </w:r>
          </w:p>
          <w:p w:rsidR="008A0CAC" w:rsidRPr="00E85635" w:rsidRDefault="008A0CAC" w:rsidP="00DF7804">
            <w:pPr>
              <w:spacing w:line="360" w:lineRule="auto"/>
              <w:rPr>
                <w:rFonts w:asciiTheme="majorHAnsi" w:hAnsiTheme="majorHAnsi"/>
              </w:rPr>
            </w:pPr>
            <w:r w:rsidRPr="00E85635">
              <w:rPr>
                <w:rFonts w:asciiTheme="majorHAnsi" w:hAnsiTheme="majorHAnsi"/>
              </w:rPr>
              <w:t>Jan bestevaerstraat 6</w:t>
            </w:r>
          </w:p>
          <w:p w:rsidR="008A0CAC" w:rsidRPr="00E85635" w:rsidRDefault="008A0CAC" w:rsidP="00DF7804">
            <w:pPr>
              <w:spacing w:line="360" w:lineRule="auto"/>
              <w:rPr>
                <w:rFonts w:asciiTheme="majorHAnsi" w:hAnsiTheme="majorHAnsi"/>
              </w:rPr>
            </w:pPr>
            <w:r w:rsidRPr="00E85635">
              <w:rPr>
                <w:rFonts w:asciiTheme="majorHAnsi" w:hAnsiTheme="majorHAnsi"/>
              </w:rPr>
              <w:t>1541KP koog aan de zaan</w:t>
            </w:r>
          </w:p>
          <w:p w:rsidR="004D3011" w:rsidRDefault="004D3011" w:rsidP="00DF7804">
            <w:pPr>
              <w:spacing w:line="360" w:lineRule="auto"/>
              <w:rPr>
                <w:rFonts w:asciiTheme="majorHAnsi" w:hAnsiTheme="majorHAnsi"/>
              </w:rPr>
            </w:pPr>
          </w:p>
          <w:p w:rsidR="00DF7804" w:rsidRPr="00E85635" w:rsidRDefault="00DF7804" w:rsidP="00DF7804">
            <w:pPr>
              <w:spacing w:line="360" w:lineRule="auto"/>
              <w:rPr>
                <w:rFonts w:asciiTheme="majorHAnsi" w:hAnsiTheme="majorHAnsi"/>
              </w:rPr>
            </w:pPr>
          </w:p>
          <w:sdt>
            <w:sdtPr>
              <w:rPr>
                <w:rFonts w:asciiTheme="majorHAnsi" w:hAnsiTheme="majorHAnsi"/>
              </w:rPr>
              <w:id w:val="-240260293"/>
              <w:placeholder>
                <w:docPart w:val="81943504B28447889DCF159E13FBCA1B"/>
              </w:placeholder>
              <w:temporary/>
              <w:showingPlcHdr/>
              <w15:appearance w15:val="hidden"/>
            </w:sdtPr>
            <w:sdtEndPr/>
            <w:sdtContent>
              <w:p w:rsidR="004D3011" w:rsidRPr="00E85635" w:rsidRDefault="004D3011" w:rsidP="00DF7804">
                <w:pPr>
                  <w:spacing w:line="360" w:lineRule="auto"/>
                  <w:rPr>
                    <w:rFonts w:asciiTheme="majorHAnsi" w:hAnsiTheme="majorHAnsi"/>
                  </w:rPr>
                </w:pPr>
                <w:r w:rsidRPr="00E85635">
                  <w:rPr>
                    <w:rFonts w:asciiTheme="majorHAnsi" w:hAnsiTheme="majorHAnsi"/>
                    <w:lang w:bidi="nl-NL"/>
                  </w:rPr>
                  <w:t>E-MAIL:</w:t>
                </w:r>
              </w:p>
            </w:sdtContent>
          </w:sdt>
          <w:p w:rsidR="008A0CAC" w:rsidRPr="00E85635" w:rsidRDefault="00E636F8" w:rsidP="00DF7804">
            <w:pPr>
              <w:spacing w:line="360" w:lineRule="auto"/>
              <w:rPr>
                <w:rFonts w:asciiTheme="majorHAnsi" w:hAnsiTheme="majorHAnsi"/>
              </w:rPr>
            </w:pPr>
            <w:hyperlink r:id="rId11" w:history="1">
              <w:r w:rsidR="008A0CAC" w:rsidRPr="00E85635">
                <w:rPr>
                  <w:rStyle w:val="Hyperlink"/>
                  <w:rFonts w:asciiTheme="majorHAnsi" w:hAnsiTheme="majorHAnsi"/>
                </w:rPr>
                <w:t>i.m.s.1995@hotmail.com</w:t>
              </w:r>
            </w:hyperlink>
          </w:p>
          <w:p w:rsidR="00036450" w:rsidRPr="00E85635" w:rsidRDefault="00036450" w:rsidP="004D3011">
            <w:pPr>
              <w:rPr>
                <w:rStyle w:val="Hyperlink"/>
                <w:rFonts w:asciiTheme="majorHAnsi" w:hAnsiTheme="majorHAnsi"/>
              </w:rPr>
            </w:pPr>
          </w:p>
          <w:sdt>
            <w:sdtPr>
              <w:rPr>
                <w:color w:val="DD8047" w:themeColor="accent2"/>
                <w:u w:val="single"/>
              </w:rPr>
              <w:id w:val="-1444214663"/>
              <w:placeholder>
                <w:docPart w:val="B0BA057FA61B47538CE9654F911077D3"/>
              </w:placeholder>
              <w:temporary/>
              <w:showingPlcHdr/>
              <w15:appearance w15:val="hidden"/>
            </w:sdtPr>
            <w:sdtEndPr>
              <w:rPr>
                <w:color w:val="548AB7" w:themeColor="accent1" w:themeShade="BF"/>
                <w:u w:val="none"/>
              </w:rPr>
            </w:sdtEndPr>
            <w:sdtContent>
              <w:p w:rsidR="004D3011" w:rsidRPr="00E85635" w:rsidRDefault="002400EB" w:rsidP="004D3011">
                <w:pPr>
                  <w:pStyle w:val="Kop3"/>
                </w:pPr>
                <w:r w:rsidRPr="00E85635">
                  <w:rPr>
                    <w:lang w:bidi="nl-NL"/>
                  </w:rPr>
                  <w:t>HOBBY’S</w:t>
                </w:r>
              </w:p>
            </w:sdtContent>
          </w:sdt>
          <w:p w:rsidR="008A0CAC" w:rsidRPr="00E85635" w:rsidRDefault="008A0CAC" w:rsidP="008A0CAC">
            <w:pPr>
              <w:rPr>
                <w:rFonts w:asciiTheme="majorHAnsi" w:hAnsiTheme="majorHAnsi"/>
              </w:rPr>
            </w:pPr>
            <w:r w:rsidRPr="00E85635">
              <w:rPr>
                <w:rFonts w:asciiTheme="majorHAnsi" w:hAnsiTheme="majorHAnsi"/>
              </w:rPr>
              <w:t>Computerwetenschap</w:t>
            </w:r>
          </w:p>
          <w:p w:rsidR="008A0CAC" w:rsidRPr="00E85635" w:rsidRDefault="008A0CAC" w:rsidP="004D3011">
            <w:pPr>
              <w:rPr>
                <w:rFonts w:asciiTheme="majorHAnsi" w:hAnsiTheme="majorHAnsi"/>
              </w:rPr>
            </w:pPr>
            <w:r w:rsidRPr="00E85635">
              <w:rPr>
                <w:rFonts w:asciiTheme="majorHAnsi" w:hAnsiTheme="majorHAnsi"/>
              </w:rPr>
              <w:t>Social media</w:t>
            </w:r>
          </w:p>
          <w:p w:rsidR="004D3011" w:rsidRPr="00E85635" w:rsidRDefault="008A0CAC" w:rsidP="008A0CAC">
            <w:pPr>
              <w:rPr>
                <w:rFonts w:asciiTheme="majorHAnsi" w:hAnsiTheme="majorHAnsi"/>
              </w:rPr>
            </w:pPr>
            <w:r w:rsidRPr="00E85635">
              <w:rPr>
                <w:rFonts w:asciiTheme="majorHAnsi" w:hAnsiTheme="majorHAnsi"/>
              </w:rPr>
              <w:t>Mobiele telefoon reparatie</w:t>
            </w:r>
          </w:p>
          <w:p w:rsidR="004D3011" w:rsidRPr="00E85635" w:rsidRDefault="008A0CAC" w:rsidP="008A0CAC">
            <w:pPr>
              <w:rPr>
                <w:rFonts w:asciiTheme="majorHAnsi" w:hAnsiTheme="majorHAnsi"/>
              </w:rPr>
            </w:pPr>
            <w:r w:rsidRPr="00E85635">
              <w:rPr>
                <w:rFonts w:asciiTheme="majorHAnsi" w:hAnsiTheme="majorHAnsi"/>
              </w:rPr>
              <w:t xml:space="preserve">Gaming </w:t>
            </w:r>
          </w:p>
        </w:tc>
        <w:tc>
          <w:tcPr>
            <w:tcW w:w="634" w:type="dxa"/>
          </w:tcPr>
          <w:p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BDB817C3A5AE4D57AA1A4EC63A8A436C"/>
              </w:placeholder>
              <w:temporary/>
              <w:showingPlcHdr/>
              <w15:appearance w15:val="hidden"/>
            </w:sdtPr>
            <w:sdtEndPr/>
            <w:sdtContent>
              <w:p w:rsidR="001B2ABD" w:rsidRDefault="00E25A26" w:rsidP="00036450">
                <w:pPr>
                  <w:pStyle w:val="Kop2"/>
                </w:pPr>
                <w:r w:rsidRPr="00036450">
                  <w:rPr>
                    <w:lang w:bidi="nl-NL"/>
                  </w:rPr>
                  <w:t>OPLEIDING</w:t>
                </w:r>
              </w:p>
            </w:sdtContent>
          </w:sdt>
          <w:p w:rsidR="00036450" w:rsidRPr="00036450" w:rsidRDefault="002316E8" w:rsidP="00036450">
            <w:pPr>
              <w:rPr>
                <w:b/>
              </w:rPr>
            </w:pPr>
            <w:r>
              <w:rPr>
                <w:b/>
              </w:rPr>
              <w:t xml:space="preserve">Middelbaarschool </w:t>
            </w:r>
            <w:r w:rsidRPr="002316E8">
              <w:rPr>
                <w:b/>
                <w:color w:val="FF0000"/>
              </w:rPr>
              <w:t>(</w:t>
            </w:r>
            <w:r>
              <w:rPr>
                <w:b/>
              </w:rPr>
              <w:t xml:space="preserve"> </w:t>
            </w:r>
            <w:r w:rsidRPr="00E85635">
              <w:rPr>
                <w:rFonts w:asciiTheme="majorBidi" w:hAnsiTheme="majorBidi" w:cstheme="majorBidi"/>
                <w:b/>
                <w:bCs/>
                <w:color w:val="FF0000"/>
                <w:w w:val="95"/>
                <w:sz w:val="20"/>
                <w:szCs w:val="20"/>
              </w:rPr>
              <w:t>Syrië</w:t>
            </w:r>
            <w:r>
              <w:rPr>
                <w:rFonts w:asciiTheme="majorBidi" w:hAnsiTheme="majorBidi" w:cstheme="majorBidi"/>
                <w:b/>
                <w:bCs/>
                <w:color w:val="FF0000"/>
                <w:w w:val="95"/>
                <w:sz w:val="20"/>
                <w:szCs w:val="20"/>
              </w:rPr>
              <w:t xml:space="preserve"> )</w:t>
            </w:r>
          </w:p>
          <w:p w:rsidR="00036450" w:rsidRPr="00036450" w:rsidRDefault="002316E8" w:rsidP="00036450">
            <w:pPr>
              <w:pStyle w:val="Datum"/>
            </w:pPr>
            <w:r>
              <w:t xml:space="preserve">2009 Tot 2012 </w:t>
            </w:r>
          </w:p>
          <w:p w:rsidR="00036450" w:rsidRDefault="002316E8" w:rsidP="002316E8">
            <w:pPr>
              <w:rPr>
                <w:lang w:bidi="nl-NL"/>
              </w:rPr>
            </w:pPr>
            <w:r>
              <w:rPr>
                <w:lang w:bidi="nl-NL"/>
              </w:rPr>
              <w:t xml:space="preserve">Ik heb een diploma behaald </w:t>
            </w:r>
          </w:p>
          <w:p w:rsidR="00E85635" w:rsidRDefault="00E85635" w:rsidP="002316E8"/>
          <w:p w:rsidR="00E85635" w:rsidRDefault="00E85635" w:rsidP="00E85635">
            <w:pPr>
              <w:rPr>
                <w:rFonts w:asciiTheme="majorBidi" w:hAnsiTheme="majorBidi" w:cstheme="majorBidi"/>
                <w:b/>
                <w:bCs/>
                <w:color w:val="FF0000"/>
                <w:w w:val="95"/>
                <w:sz w:val="20"/>
                <w:szCs w:val="20"/>
              </w:rPr>
            </w:pPr>
            <w:r>
              <w:rPr>
                <w:b/>
              </w:rPr>
              <w:t>ICT-opleiding</w:t>
            </w:r>
            <w:r w:rsidR="002316E8">
              <w:rPr>
                <w:b/>
              </w:rPr>
              <w:t xml:space="preserve"> </w:t>
            </w:r>
            <w:r w:rsidR="00D45501">
              <w:rPr>
                <w:b/>
              </w:rPr>
              <w:t xml:space="preserve"> </w:t>
            </w:r>
            <w:r w:rsidR="00D45501" w:rsidRPr="00D45501">
              <w:rPr>
                <w:b/>
              </w:rPr>
              <w:t xml:space="preserve">applicatieontwikkelaar niveau 4 </w:t>
            </w:r>
            <w:r w:rsidR="00D45501">
              <w:rPr>
                <w:b/>
              </w:rPr>
              <w:t xml:space="preserve"> </w:t>
            </w:r>
            <w:r w:rsidRPr="002316E8">
              <w:rPr>
                <w:b/>
                <w:color w:val="FF0000"/>
              </w:rPr>
              <w:t>(</w:t>
            </w:r>
            <w:r w:rsidRPr="00E85635">
              <w:rPr>
                <w:rFonts w:asciiTheme="majorBidi" w:hAnsiTheme="majorBidi" w:cstheme="majorBidi"/>
                <w:b/>
                <w:bCs/>
                <w:color w:val="FF0000"/>
              </w:rPr>
              <w:t>Nederland</w:t>
            </w:r>
            <w:r>
              <w:rPr>
                <w:rFonts w:asciiTheme="majorBidi" w:hAnsiTheme="majorBidi" w:cstheme="majorBidi"/>
                <w:b/>
                <w:bCs/>
                <w:color w:val="FF0000"/>
                <w:w w:val="95"/>
                <w:sz w:val="20"/>
                <w:szCs w:val="20"/>
              </w:rPr>
              <w:t>)</w:t>
            </w:r>
          </w:p>
          <w:p w:rsidR="00036450" w:rsidRDefault="00E85635" w:rsidP="00E85635">
            <w:r>
              <w:t>01-09-2018 Tot Nu ( nog bezig )</w:t>
            </w:r>
          </w:p>
          <w:sdt>
            <w:sdtPr>
              <w:id w:val="1001553383"/>
              <w:placeholder>
                <w:docPart w:val="0D1ACD70524E4C3FB48A99D482926F46"/>
              </w:placeholder>
              <w:temporary/>
              <w:showingPlcHdr/>
              <w15:appearance w15:val="hidden"/>
            </w:sdtPr>
            <w:sdtEndPr/>
            <w:sdtContent>
              <w:p w:rsidR="00036450" w:rsidRDefault="00036450" w:rsidP="00036450">
                <w:pPr>
                  <w:pStyle w:val="Kop2"/>
                </w:pPr>
                <w:r w:rsidRPr="00036450">
                  <w:rPr>
                    <w:lang w:bidi="nl-NL"/>
                  </w:rPr>
                  <w:t>WERKERVARING</w:t>
                </w:r>
              </w:p>
            </w:sdtContent>
          </w:sdt>
          <w:p w:rsidR="002135B3" w:rsidRPr="002135B3" w:rsidRDefault="002135B3" w:rsidP="008A0CAC">
            <w:pPr>
              <w:rPr>
                <w:b/>
                <w:bCs/>
                <w:color w:val="FF0000"/>
              </w:rPr>
            </w:pPr>
            <w:r w:rsidRPr="002135B3">
              <w:rPr>
                <w:b/>
                <w:bCs/>
                <w:color w:val="FF0000"/>
              </w:rPr>
              <w:t>In syrie:</w:t>
            </w:r>
          </w:p>
          <w:p w:rsidR="00036450" w:rsidRPr="00120E08" w:rsidRDefault="008A0CAC" w:rsidP="008A0CAC">
            <w:pPr>
              <w:rPr>
                <w:b/>
                <w:bCs/>
              </w:rPr>
            </w:pPr>
            <w:r w:rsidRPr="00120E08">
              <w:rPr>
                <w:b/>
                <w:bCs/>
              </w:rPr>
              <w:t>Winkel ( hardware en software )</w:t>
            </w:r>
            <w:r w:rsidR="00036450" w:rsidRPr="00120E08">
              <w:rPr>
                <w:b/>
                <w:bCs/>
                <w:lang w:bidi="nl-NL"/>
              </w:rPr>
              <w:t xml:space="preserve">  </w:t>
            </w:r>
            <w:r w:rsidR="002135B3" w:rsidRPr="00120E08">
              <w:rPr>
                <w:b/>
                <w:bCs/>
              </w:rPr>
              <w:t xml:space="preserve">[ </w:t>
            </w:r>
            <w:r w:rsidRPr="00120E08">
              <w:rPr>
                <w:b/>
                <w:bCs/>
              </w:rPr>
              <w:t>monteur en verkoper</w:t>
            </w:r>
            <w:r w:rsidR="002135B3" w:rsidRPr="00120E08">
              <w:rPr>
                <w:b/>
                <w:bCs/>
              </w:rPr>
              <w:t xml:space="preserve"> ]</w:t>
            </w:r>
          </w:p>
          <w:p w:rsidR="00036450" w:rsidRPr="00036450" w:rsidRDefault="008A0CAC" w:rsidP="008A0CAC">
            <w:r>
              <w:t xml:space="preserve">Van 2008 tot </w:t>
            </w:r>
            <w:r w:rsidR="002135B3">
              <w:t>2011</w:t>
            </w:r>
          </w:p>
          <w:p w:rsidR="004D3011" w:rsidRDefault="00036450" w:rsidP="002135B3">
            <w:r w:rsidRPr="00036450">
              <w:rPr>
                <w:lang w:bidi="nl-NL"/>
              </w:rPr>
              <w:t xml:space="preserve"> </w:t>
            </w:r>
          </w:p>
          <w:p w:rsidR="004D3011" w:rsidRPr="00120E08" w:rsidRDefault="00657E1A" w:rsidP="002135B3">
            <w:pPr>
              <w:rPr>
                <w:b/>
                <w:bCs/>
              </w:rPr>
            </w:pPr>
            <w:r w:rsidRPr="00120E08">
              <w:rPr>
                <w:b/>
                <w:bCs/>
              </w:rPr>
              <w:t>Bedrijf</w:t>
            </w:r>
            <w:r w:rsidRPr="00120E08">
              <w:rPr>
                <w:b/>
                <w:bCs/>
                <w:lang w:bidi="nl-NL"/>
              </w:rPr>
              <w:t xml:space="preserve">  </w:t>
            </w:r>
            <w:r w:rsidR="002135B3" w:rsidRPr="00120E08">
              <w:rPr>
                <w:b/>
                <w:bCs/>
              </w:rPr>
              <w:t xml:space="preserve">Al </w:t>
            </w:r>
            <w:r w:rsidRPr="00120E08">
              <w:rPr>
                <w:b/>
                <w:bCs/>
              </w:rPr>
              <w:t>R</w:t>
            </w:r>
            <w:r w:rsidR="002135B3" w:rsidRPr="00120E08">
              <w:rPr>
                <w:b/>
                <w:bCs/>
              </w:rPr>
              <w:t>ahman</w:t>
            </w:r>
            <w:r w:rsidRPr="00120E08">
              <w:rPr>
                <w:b/>
                <w:bCs/>
              </w:rPr>
              <w:t xml:space="preserve"> </w:t>
            </w:r>
            <w:r w:rsidR="002135B3" w:rsidRPr="00120E08">
              <w:rPr>
                <w:b/>
                <w:bCs/>
                <w:lang w:bidi="nl-NL"/>
              </w:rPr>
              <w:t>[ auto onderdelen verkoper ]</w:t>
            </w:r>
          </w:p>
          <w:p w:rsidR="004D3011" w:rsidRPr="004D3011" w:rsidRDefault="002135B3" w:rsidP="002135B3">
            <w:r>
              <w:t>Van 2012 tot 2015</w:t>
            </w:r>
          </w:p>
          <w:p w:rsidR="004D3011" w:rsidRPr="004D3011" w:rsidRDefault="00036450" w:rsidP="002135B3">
            <w:r w:rsidRPr="004D3011">
              <w:rPr>
                <w:lang w:bidi="nl-NL"/>
              </w:rPr>
              <w:t xml:space="preserve"> </w:t>
            </w:r>
          </w:p>
          <w:p w:rsidR="004D3011" w:rsidRPr="002135B3" w:rsidRDefault="002135B3" w:rsidP="00036450">
            <w:pPr>
              <w:rPr>
                <w:b/>
                <w:bCs/>
                <w:color w:val="FF0000"/>
              </w:rPr>
            </w:pPr>
            <w:r w:rsidRPr="002135B3">
              <w:rPr>
                <w:b/>
                <w:bCs/>
                <w:color w:val="FF0000"/>
              </w:rPr>
              <w:t>In Nederland:</w:t>
            </w:r>
          </w:p>
          <w:p w:rsidR="004D3011" w:rsidRPr="00120E08" w:rsidRDefault="002135B3" w:rsidP="002135B3">
            <w:pPr>
              <w:rPr>
                <w:b/>
                <w:bCs/>
              </w:rPr>
            </w:pPr>
            <w:r w:rsidRPr="00120E08">
              <w:rPr>
                <w:b/>
                <w:bCs/>
              </w:rPr>
              <w:t>Didi Export en Autodemontage</w:t>
            </w:r>
            <w:r w:rsidRPr="00120E08">
              <w:rPr>
                <w:b/>
                <w:bCs/>
                <w:spacing w:val="-20"/>
              </w:rPr>
              <w:t xml:space="preserve"> </w:t>
            </w:r>
            <w:r w:rsidRPr="00120E08">
              <w:rPr>
                <w:b/>
                <w:bCs/>
              </w:rPr>
              <w:t>B.V.</w:t>
            </w:r>
            <w:r w:rsidR="004D3011" w:rsidRPr="00120E08">
              <w:rPr>
                <w:b/>
                <w:bCs/>
                <w:lang w:bidi="nl-NL"/>
              </w:rPr>
              <w:t xml:space="preserve"> </w:t>
            </w:r>
            <w:r w:rsidRPr="00120E08">
              <w:rPr>
                <w:b/>
                <w:bCs/>
                <w:lang w:bidi="nl-NL"/>
              </w:rPr>
              <w:t xml:space="preserve">[ </w:t>
            </w:r>
            <w:r w:rsidRPr="00120E08">
              <w:rPr>
                <w:b/>
                <w:bCs/>
              </w:rPr>
              <w:t>verkoper</w:t>
            </w:r>
            <w:r w:rsidRPr="00120E08">
              <w:rPr>
                <w:b/>
                <w:bCs/>
                <w:spacing w:val="-28"/>
              </w:rPr>
              <w:t xml:space="preserve"> </w:t>
            </w:r>
            <w:r w:rsidRPr="00120E08">
              <w:rPr>
                <w:b/>
                <w:bCs/>
              </w:rPr>
              <w:t>auto</w:t>
            </w:r>
            <w:r w:rsidRPr="00120E08">
              <w:rPr>
                <w:b/>
                <w:bCs/>
                <w:spacing w:val="-29"/>
              </w:rPr>
              <w:t xml:space="preserve"> </w:t>
            </w:r>
            <w:r w:rsidRPr="00120E08">
              <w:rPr>
                <w:b/>
                <w:bCs/>
              </w:rPr>
              <w:t>onderdelen ]</w:t>
            </w:r>
          </w:p>
          <w:p w:rsidR="004D3011" w:rsidRPr="00120E08" w:rsidRDefault="002135B3" w:rsidP="002135B3">
            <w:r w:rsidRPr="00120E08">
              <w:t>Van 08-2016 tot 11-2016</w:t>
            </w:r>
          </w:p>
          <w:p w:rsidR="004D3011" w:rsidRPr="00120E08" w:rsidRDefault="00036450" w:rsidP="002135B3">
            <w:r w:rsidRPr="00120E08">
              <w:rPr>
                <w:lang w:bidi="nl-NL"/>
              </w:rPr>
              <w:t xml:space="preserve"> </w:t>
            </w:r>
          </w:p>
          <w:p w:rsidR="002135B3" w:rsidRPr="00120E08" w:rsidRDefault="002135B3" w:rsidP="002135B3">
            <w:pPr>
              <w:rPr>
                <w:b/>
                <w:bCs/>
              </w:rPr>
            </w:pPr>
            <w:r w:rsidRPr="00120E08">
              <w:rPr>
                <w:b/>
                <w:bCs/>
              </w:rPr>
              <w:t xml:space="preserve">Albert </w:t>
            </w:r>
            <w:r w:rsidR="00120E08" w:rsidRPr="00120E08">
              <w:rPr>
                <w:b/>
                <w:bCs/>
              </w:rPr>
              <w:t>Heijn</w:t>
            </w:r>
            <w:r w:rsidRPr="00120E08">
              <w:rPr>
                <w:b/>
                <w:bCs/>
              </w:rPr>
              <w:t xml:space="preserve"> </w:t>
            </w:r>
            <w:r w:rsidR="00120E08" w:rsidRPr="00120E08">
              <w:rPr>
                <w:b/>
                <w:bCs/>
              </w:rPr>
              <w:t>distributie</w:t>
            </w:r>
            <w:r w:rsidRPr="00120E08">
              <w:rPr>
                <w:b/>
                <w:bCs/>
              </w:rPr>
              <w:t xml:space="preserve"> centrum </w:t>
            </w:r>
            <w:r w:rsidRPr="00120E08">
              <w:rPr>
                <w:b/>
                <w:bCs/>
                <w:lang w:bidi="nl-NL"/>
              </w:rPr>
              <w:t>[</w:t>
            </w:r>
            <w:r w:rsidR="00657E1A" w:rsidRPr="00120E08">
              <w:rPr>
                <w:b/>
                <w:bCs/>
                <w:lang w:bidi="nl-NL"/>
              </w:rPr>
              <w:t xml:space="preserve">order </w:t>
            </w:r>
            <w:r w:rsidR="00120E08" w:rsidRPr="00120E08">
              <w:rPr>
                <w:b/>
                <w:bCs/>
                <w:lang w:bidi="nl-NL"/>
              </w:rPr>
              <w:t>Picker</w:t>
            </w:r>
            <w:r w:rsidRPr="00120E08">
              <w:rPr>
                <w:b/>
                <w:bCs/>
              </w:rPr>
              <w:t>]</w:t>
            </w:r>
          </w:p>
          <w:p w:rsidR="002135B3" w:rsidRDefault="002135B3" w:rsidP="002135B3">
            <w:r>
              <w:t xml:space="preserve">Van 04-2018 tot </w:t>
            </w:r>
            <w:r w:rsidR="0030614B">
              <w:t>04-2019</w:t>
            </w:r>
          </w:p>
          <w:p w:rsidR="00120E08" w:rsidRDefault="00120E08" w:rsidP="002135B3"/>
          <w:p w:rsidR="00120E08" w:rsidRPr="00120E08" w:rsidRDefault="00120E08" w:rsidP="002135B3">
            <w:pPr>
              <w:rPr>
                <w:b/>
                <w:bCs/>
              </w:rPr>
            </w:pPr>
            <w:r w:rsidRPr="00120E08">
              <w:rPr>
                <w:b/>
                <w:bCs/>
              </w:rPr>
              <w:t>Jaspers Media</w:t>
            </w:r>
            <w:r w:rsidRPr="00120E08">
              <w:rPr>
                <w:b/>
                <w:bCs/>
              </w:rPr>
              <w:t xml:space="preserve"> [ ICT  Bedrijf ] ( stage)</w:t>
            </w:r>
          </w:p>
          <w:p w:rsidR="00120E08" w:rsidRPr="004D3011" w:rsidRDefault="00120E08" w:rsidP="002135B3">
            <w:r>
              <w:t>Van 26-08-2019 tot 01-03-2020</w:t>
            </w:r>
          </w:p>
          <w:p w:rsidR="004D3011" w:rsidRDefault="004D3011" w:rsidP="00036450"/>
          <w:p w:rsidR="00036450" w:rsidRDefault="00E85635" w:rsidP="00036450">
            <w:pPr>
              <w:pStyle w:val="Kop2"/>
            </w:pPr>
            <w:r>
              <w:t>Talen</w:t>
            </w:r>
          </w:p>
          <w:p w:rsidR="00E85635" w:rsidRDefault="00E85635" w:rsidP="00912F77">
            <w:pPr>
              <w:pStyle w:val="Lijstalinea"/>
              <w:numPr>
                <w:ilvl w:val="0"/>
                <w:numId w:val="1"/>
              </w:numPr>
              <w:pBdr>
                <w:left w:val="single" w:sz="4" w:space="4" w:color="auto"/>
              </w:pBdr>
              <w:spacing w:line="360" w:lineRule="auto"/>
            </w:pPr>
            <w:r>
              <w:t xml:space="preserve">Arabisch: </w:t>
            </w:r>
            <w:r w:rsidR="00912F77">
              <w:t>Moedertaal</w:t>
            </w:r>
          </w:p>
          <w:p w:rsidR="00E85635" w:rsidRDefault="00E85635" w:rsidP="00912F77">
            <w:pPr>
              <w:pStyle w:val="Lijstalinea"/>
              <w:numPr>
                <w:ilvl w:val="0"/>
                <w:numId w:val="1"/>
              </w:numPr>
              <w:pBdr>
                <w:left w:val="single" w:sz="4" w:space="4" w:color="auto"/>
              </w:pBdr>
              <w:spacing w:line="360" w:lineRule="auto"/>
            </w:pPr>
            <w:r>
              <w:t>Nederlands: Niveau B2</w:t>
            </w:r>
          </w:p>
          <w:p w:rsidR="00E85635" w:rsidRPr="00E85635" w:rsidRDefault="00E85635" w:rsidP="00912F77">
            <w:pPr>
              <w:pStyle w:val="Lijstalinea"/>
              <w:numPr>
                <w:ilvl w:val="0"/>
                <w:numId w:val="1"/>
              </w:numPr>
              <w:pBdr>
                <w:left w:val="single" w:sz="4" w:space="4" w:color="auto"/>
              </w:pBdr>
              <w:spacing w:line="360" w:lineRule="auto"/>
            </w:pPr>
            <w:r>
              <w:t>Engels :</w:t>
            </w:r>
            <w:r w:rsidR="00912F77">
              <w:t xml:space="preserve">   </w:t>
            </w:r>
            <w:r>
              <w:t xml:space="preserve"> </w:t>
            </w:r>
            <w:r w:rsidR="00912F77">
              <w:t>B1</w:t>
            </w:r>
          </w:p>
          <w:p w:rsidR="00036450" w:rsidRDefault="00036450" w:rsidP="004D3011">
            <w:pPr>
              <w:rPr>
                <w:color w:val="FFFFFF" w:themeColor="background1"/>
              </w:rPr>
            </w:pPr>
          </w:p>
          <w:p w:rsidR="00252EA3" w:rsidRDefault="00252EA3" w:rsidP="00252EA3">
            <w:pPr>
              <w:pStyle w:val="Kop2"/>
            </w:pPr>
            <w:r w:rsidRPr="00252EA3">
              <w:t>vaardigheden</w:t>
            </w:r>
          </w:p>
          <w:p w:rsidR="00252EA3" w:rsidRDefault="00252EA3" w:rsidP="00252EA3">
            <w:pPr>
              <w:pStyle w:val="Lijstalinea"/>
              <w:numPr>
                <w:ilvl w:val="0"/>
                <w:numId w:val="1"/>
              </w:numPr>
              <w:pBdr>
                <w:left w:val="single" w:sz="4" w:space="4" w:color="auto"/>
              </w:pBdr>
              <w:spacing w:line="360" w:lineRule="auto"/>
            </w:pPr>
            <w:r>
              <w:t>Website bouwen ( HTML-CSS-PHP)</w:t>
            </w:r>
          </w:p>
          <w:p w:rsidR="00252EA3" w:rsidRPr="00E85635" w:rsidRDefault="00252EA3" w:rsidP="00252EA3">
            <w:pPr>
              <w:pStyle w:val="Lijstalinea"/>
              <w:numPr>
                <w:ilvl w:val="0"/>
                <w:numId w:val="1"/>
              </w:numPr>
              <w:pBdr>
                <w:left w:val="single" w:sz="4" w:space="4" w:color="auto"/>
              </w:pBdr>
              <w:spacing w:line="360" w:lineRule="auto"/>
            </w:pPr>
            <w:r>
              <w:t>Applicatie bouwen (c#)</w:t>
            </w:r>
          </w:p>
          <w:p w:rsidR="00252EA3" w:rsidRPr="004D3011" w:rsidRDefault="00252EA3" w:rsidP="004D3011">
            <w:pPr>
              <w:rPr>
                <w:color w:val="FFFFFF" w:themeColor="background1"/>
              </w:rPr>
            </w:pPr>
          </w:p>
        </w:tc>
      </w:tr>
    </w:tbl>
    <w:p w:rsidR="00CA7A4E" w:rsidRDefault="00CA7A4E" w:rsidP="000C45FF">
      <w:pPr>
        <w:tabs>
          <w:tab w:val="left" w:pos="990"/>
        </w:tabs>
      </w:pPr>
    </w:p>
    <w:sectPr w:rsidR="00CA7A4E" w:rsidSect="00517E89">
      <w:headerReference w:type="default" r:id="rId12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36F8" w:rsidRDefault="00E636F8" w:rsidP="000C45FF">
      <w:r>
        <w:separator/>
      </w:r>
    </w:p>
  </w:endnote>
  <w:endnote w:type="continuationSeparator" w:id="0">
    <w:p w:rsidR="00E636F8" w:rsidRDefault="00E636F8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Meiryo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36F8" w:rsidRDefault="00E636F8" w:rsidP="000C45FF">
      <w:r>
        <w:separator/>
      </w:r>
    </w:p>
  </w:footnote>
  <w:footnote w:type="continuationSeparator" w:id="0">
    <w:p w:rsidR="00E636F8" w:rsidRDefault="00E636F8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7A4E" w:rsidRDefault="00CA7A4E">
    <w:pPr>
      <w:pStyle w:val="Koptekst"/>
    </w:pPr>
    <w:r>
      <w:rPr>
        <w:noProof/>
        <w:lang w:eastAsia="nl-NL"/>
      </w:rPr>
      <w:drawing>
        <wp:anchor distT="0" distB="0" distL="114300" distR="114300" simplePos="0" relativeHeight="251658240" behindDoc="1" locked="0" layoutInCell="1" allowOverlap="1" wp14:anchorId="565B7B6F">
          <wp:simplePos x="0" y="0"/>
          <wp:positionH relativeFrom="page">
            <wp:align>right</wp:align>
          </wp:positionH>
          <wp:positionV relativeFrom="page">
            <wp:posOffset>16184</wp:posOffset>
          </wp:positionV>
          <wp:extent cx="7548880" cy="10657211"/>
          <wp:effectExtent l="0" t="0" r="0" b="0"/>
          <wp:wrapNone/>
          <wp:docPr id="3" name="Afbeelding 3" descr="decoratief el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5162" cy="106660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B12D4F"/>
    <w:multiLevelType w:val="hybridMultilevel"/>
    <w:tmpl w:val="F0D2696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090D"/>
    <w:rsid w:val="000244F8"/>
    <w:rsid w:val="00036450"/>
    <w:rsid w:val="000C45FF"/>
    <w:rsid w:val="000E3FD1"/>
    <w:rsid w:val="00112054"/>
    <w:rsid w:val="00120E08"/>
    <w:rsid w:val="001525E1"/>
    <w:rsid w:val="00171DEB"/>
    <w:rsid w:val="00180329"/>
    <w:rsid w:val="0019001F"/>
    <w:rsid w:val="0019090D"/>
    <w:rsid w:val="001A74A5"/>
    <w:rsid w:val="001B2ABD"/>
    <w:rsid w:val="001E0391"/>
    <w:rsid w:val="001E1759"/>
    <w:rsid w:val="001F1ECC"/>
    <w:rsid w:val="002135B3"/>
    <w:rsid w:val="002316E8"/>
    <w:rsid w:val="002400EB"/>
    <w:rsid w:val="00252EA3"/>
    <w:rsid w:val="00256CF7"/>
    <w:rsid w:val="00291FB1"/>
    <w:rsid w:val="0030481B"/>
    <w:rsid w:val="0030614B"/>
    <w:rsid w:val="0037121F"/>
    <w:rsid w:val="00394C15"/>
    <w:rsid w:val="004071FC"/>
    <w:rsid w:val="00445947"/>
    <w:rsid w:val="004813B3"/>
    <w:rsid w:val="00496591"/>
    <w:rsid w:val="004C63E4"/>
    <w:rsid w:val="004D3011"/>
    <w:rsid w:val="00517B04"/>
    <w:rsid w:val="00517E89"/>
    <w:rsid w:val="005262AC"/>
    <w:rsid w:val="005E39D5"/>
    <w:rsid w:val="005F59E4"/>
    <w:rsid w:val="00600670"/>
    <w:rsid w:val="0062123A"/>
    <w:rsid w:val="00646E75"/>
    <w:rsid w:val="00657E1A"/>
    <w:rsid w:val="006771D0"/>
    <w:rsid w:val="00715DB1"/>
    <w:rsid w:val="00715FCB"/>
    <w:rsid w:val="00743101"/>
    <w:rsid w:val="007867A0"/>
    <w:rsid w:val="007927F5"/>
    <w:rsid w:val="00802CA0"/>
    <w:rsid w:val="008A0CAC"/>
    <w:rsid w:val="008A58E9"/>
    <w:rsid w:val="008A6398"/>
    <w:rsid w:val="00912F77"/>
    <w:rsid w:val="00985A33"/>
    <w:rsid w:val="009B0A61"/>
    <w:rsid w:val="00A043AC"/>
    <w:rsid w:val="00A1115F"/>
    <w:rsid w:val="00A2118D"/>
    <w:rsid w:val="00AD76E2"/>
    <w:rsid w:val="00B070E3"/>
    <w:rsid w:val="00B20152"/>
    <w:rsid w:val="00B70850"/>
    <w:rsid w:val="00C066B6"/>
    <w:rsid w:val="00C11B49"/>
    <w:rsid w:val="00C37BA1"/>
    <w:rsid w:val="00C4674C"/>
    <w:rsid w:val="00C506CF"/>
    <w:rsid w:val="00C72BED"/>
    <w:rsid w:val="00C9578B"/>
    <w:rsid w:val="00CA69AA"/>
    <w:rsid w:val="00CA7A4E"/>
    <w:rsid w:val="00CC6608"/>
    <w:rsid w:val="00CD3433"/>
    <w:rsid w:val="00CF0878"/>
    <w:rsid w:val="00D2522B"/>
    <w:rsid w:val="00D45501"/>
    <w:rsid w:val="00D5459D"/>
    <w:rsid w:val="00DD172A"/>
    <w:rsid w:val="00DF7804"/>
    <w:rsid w:val="00E25A26"/>
    <w:rsid w:val="00E4381A"/>
    <w:rsid w:val="00E55D74"/>
    <w:rsid w:val="00E636F8"/>
    <w:rsid w:val="00E85635"/>
    <w:rsid w:val="00F25023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6F8145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nl-NL" w:eastAsia="ja-JP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  <w:rsid w:val="00C37BA1"/>
    <w:rPr>
      <w:sz w:val="18"/>
      <w:szCs w:val="22"/>
    </w:rPr>
  </w:style>
  <w:style w:type="paragraph" w:styleId="Kop1">
    <w:name w:val="heading 1"/>
    <w:basedOn w:val="Standaard"/>
    <w:next w:val="Standaard"/>
    <w:link w:val="Kop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Kop3">
    <w:name w:val="heading 3"/>
    <w:basedOn w:val="Standaard"/>
    <w:next w:val="Standaard"/>
    <w:link w:val="Kop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el">
    <w:name w:val="Title"/>
    <w:basedOn w:val="Standaard"/>
    <w:next w:val="Standaard"/>
    <w:link w:val="Titel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elChar">
    <w:name w:val="Titel Char"/>
    <w:basedOn w:val="Standaardalinea-lettertype"/>
    <w:link w:val="Titel"/>
    <w:uiPriority w:val="10"/>
    <w:rsid w:val="001B2ABD"/>
    <w:rPr>
      <w:caps/>
      <w:color w:val="000000" w:themeColor="text1"/>
      <w:sz w:val="96"/>
      <w:szCs w:val="76"/>
    </w:rPr>
  </w:style>
  <w:style w:type="character" w:styleId="Nadruk">
    <w:name w:val="Emphasis"/>
    <w:basedOn w:val="Standaardalinea-lettertype"/>
    <w:uiPriority w:val="11"/>
    <w:semiHidden/>
    <w:qFormat/>
    <w:rsid w:val="00E25A26"/>
    <w:rPr>
      <w:i/>
      <w:iCs/>
    </w:rPr>
  </w:style>
  <w:style w:type="character" w:customStyle="1" w:styleId="Kop1Char">
    <w:name w:val="Kop 1 Char"/>
    <w:basedOn w:val="Standaardalinea-lettertype"/>
    <w:link w:val="Kop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um">
    <w:name w:val="Date"/>
    <w:basedOn w:val="Standaard"/>
    <w:next w:val="Standaard"/>
    <w:link w:val="DatumChar"/>
    <w:uiPriority w:val="99"/>
    <w:rsid w:val="00036450"/>
  </w:style>
  <w:style w:type="character" w:customStyle="1" w:styleId="DatumChar">
    <w:name w:val="Datum Char"/>
    <w:basedOn w:val="Standaardalinea-lettertype"/>
    <w:link w:val="Datum"/>
    <w:uiPriority w:val="99"/>
    <w:rsid w:val="00036450"/>
    <w:rPr>
      <w:sz w:val="18"/>
      <w:szCs w:val="22"/>
    </w:rPr>
  </w:style>
  <w:style w:type="character" w:styleId="Hyperlink">
    <w:name w:val="Hyperlink"/>
    <w:basedOn w:val="Standaardalinea-lettertype"/>
    <w:uiPriority w:val="99"/>
    <w:unhideWhenUsed/>
    <w:rsid w:val="00C37BA1"/>
    <w:rPr>
      <w:color w:val="DD8047" w:themeColor="accent2"/>
      <w:u w:val="single"/>
    </w:rPr>
  </w:style>
  <w:style w:type="character" w:customStyle="1" w:styleId="Onopgelostemelding1">
    <w:name w:val="Onopgeloste melding1"/>
    <w:basedOn w:val="Standaardalinea-lettertype"/>
    <w:uiPriority w:val="99"/>
    <w:semiHidden/>
    <w:rsid w:val="004813B3"/>
    <w:rPr>
      <w:color w:val="605E5C"/>
      <w:shd w:val="clear" w:color="auto" w:fill="E1DFDD"/>
    </w:rPr>
  </w:style>
  <w:style w:type="paragraph" w:styleId="Koptekst">
    <w:name w:val="header"/>
    <w:basedOn w:val="Standaard"/>
    <w:link w:val="Koptekst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KoptekstChar">
    <w:name w:val="Koptekst Char"/>
    <w:basedOn w:val="Standaardalinea-lettertype"/>
    <w:link w:val="Koptekst"/>
    <w:uiPriority w:val="99"/>
    <w:semiHidden/>
    <w:rsid w:val="000C45FF"/>
    <w:rPr>
      <w:sz w:val="22"/>
      <w:szCs w:val="22"/>
    </w:rPr>
  </w:style>
  <w:style w:type="paragraph" w:styleId="Voettekst">
    <w:name w:val="footer"/>
    <w:basedOn w:val="Standaard"/>
    <w:link w:val="Voettekst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semiHidden/>
    <w:rsid w:val="000C45FF"/>
    <w:rPr>
      <w:sz w:val="22"/>
      <w:szCs w:val="22"/>
    </w:rPr>
  </w:style>
  <w:style w:type="table" w:styleId="Tabelraster">
    <w:name w:val="Table Grid"/>
    <w:basedOn w:val="Standaardtabe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vantijdelijkeaanduiding">
    <w:name w:val="Placeholder Text"/>
    <w:basedOn w:val="Standaardalinea-lettertype"/>
    <w:uiPriority w:val="99"/>
    <w:semiHidden/>
    <w:rsid w:val="001B2ABD"/>
    <w:rPr>
      <w:color w:val="808080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Kop3Char">
    <w:name w:val="Kop 3 Char"/>
    <w:basedOn w:val="Standaardalinea-lettertype"/>
    <w:link w:val="Kop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paragraph" w:styleId="Lijstalinea">
    <w:name w:val="List Paragraph"/>
    <w:basedOn w:val="Standaard"/>
    <w:uiPriority w:val="34"/>
    <w:semiHidden/>
    <w:qFormat/>
    <w:rsid w:val="00E85635"/>
    <w:pPr>
      <w:ind w:left="720"/>
      <w:contextualSpacing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D45501"/>
    <w:rPr>
      <w:rFonts w:ascii="Segoe UI" w:hAnsi="Segoe UI" w:cs="Segoe UI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D4550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721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580041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6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44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90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735978">
                      <w:marLeft w:val="15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292707">
                      <w:marLeft w:val="15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506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848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586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812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4321088">
                                      <w:marLeft w:val="360"/>
                                      <w:marRight w:val="360"/>
                                      <w:marTop w:val="36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6642273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9497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i.m.s.1995@hotmail.com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reh\AppData\Roaming\Microsoft\Templates\Blauwgrijs%20cv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264F8BDC1514BE8BB409224A3A28AEC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8F68C88-8FEE-45CB-9882-3803E19BA877}"/>
      </w:docPartPr>
      <w:docPartBody>
        <w:p w:rsidR="0061682A" w:rsidRDefault="008146E2">
          <w:pPr>
            <w:pStyle w:val="D264F8BDC1514BE8BB409224A3A28AEC"/>
          </w:pPr>
          <w:r w:rsidRPr="00517E89">
            <w:rPr>
              <w:spacing w:val="29"/>
              <w:w w:val="91"/>
              <w:lang w:bidi="nl-NL"/>
            </w:rPr>
            <w:t>F</w:t>
          </w:r>
          <w:r w:rsidRPr="00517E89">
            <w:rPr>
              <w:w w:val="91"/>
              <w:lang w:bidi="nl-NL"/>
            </w:rPr>
            <w:t>UNCTIE HIER</w:t>
          </w:r>
        </w:p>
      </w:docPartBody>
    </w:docPart>
    <w:docPart>
      <w:docPartPr>
        <w:name w:val="DA1F941F1A434630BF1E2E47EA15931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7F2E4C9-5AD1-448A-A693-585F57CF0389}"/>
      </w:docPartPr>
      <w:docPartBody>
        <w:p w:rsidR="0061682A" w:rsidRDefault="008146E2">
          <w:pPr>
            <w:pStyle w:val="DA1F941F1A434630BF1E2E47EA159312"/>
          </w:pPr>
          <w:r w:rsidRPr="00D5459D">
            <w:rPr>
              <w:lang w:bidi="nl-NL"/>
            </w:rPr>
            <w:t>Profiel</w:t>
          </w:r>
        </w:p>
      </w:docPartBody>
    </w:docPart>
    <w:docPart>
      <w:docPartPr>
        <w:name w:val="297E02890C274BE09B45299CEA423D6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E5272CD-25F0-4BCB-A28E-A077D26BDDAD}"/>
      </w:docPartPr>
      <w:docPartBody>
        <w:p w:rsidR="0061682A" w:rsidRDefault="008146E2">
          <w:pPr>
            <w:pStyle w:val="297E02890C274BE09B45299CEA423D69"/>
          </w:pPr>
          <w:r w:rsidRPr="00036450">
            <w:rPr>
              <w:lang w:bidi="nl-NL"/>
            </w:rPr>
            <w:t>CONTACT</w:t>
          </w:r>
        </w:p>
      </w:docPartBody>
    </w:docPart>
    <w:docPart>
      <w:docPartPr>
        <w:name w:val="DB9BC2C18A004F01991FE4F12F2BE45D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B18CFDD-2475-4128-A3CC-691FD221D11B}"/>
      </w:docPartPr>
      <w:docPartBody>
        <w:p w:rsidR="0061682A" w:rsidRDefault="008146E2">
          <w:pPr>
            <w:pStyle w:val="DB9BC2C18A004F01991FE4F12F2BE45D"/>
          </w:pPr>
          <w:r w:rsidRPr="004D3011">
            <w:rPr>
              <w:lang w:bidi="nl-NL"/>
            </w:rPr>
            <w:t>TELEFOON:</w:t>
          </w:r>
        </w:p>
      </w:docPartBody>
    </w:docPart>
    <w:docPart>
      <w:docPartPr>
        <w:name w:val="81943504B28447889DCF159E13FBCA1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D0EE0D7-06BB-40AC-AB76-F5CB6A0B407C}"/>
      </w:docPartPr>
      <w:docPartBody>
        <w:p w:rsidR="0061682A" w:rsidRDefault="008146E2">
          <w:pPr>
            <w:pStyle w:val="81943504B28447889DCF159E13FBCA1B"/>
          </w:pPr>
          <w:r w:rsidRPr="004D3011">
            <w:rPr>
              <w:lang w:bidi="nl-NL"/>
            </w:rPr>
            <w:t>E-MAIL:</w:t>
          </w:r>
        </w:p>
      </w:docPartBody>
    </w:docPart>
    <w:docPart>
      <w:docPartPr>
        <w:name w:val="B0BA057FA61B47538CE9654F911077D3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4714876-DFC4-41FF-9762-0A716E12753E}"/>
      </w:docPartPr>
      <w:docPartBody>
        <w:p w:rsidR="0061682A" w:rsidRDefault="008146E2">
          <w:pPr>
            <w:pStyle w:val="B0BA057FA61B47538CE9654F911077D3"/>
          </w:pPr>
          <w:r w:rsidRPr="004D3011">
            <w:rPr>
              <w:lang w:bidi="nl-NL"/>
            </w:rPr>
            <w:t>HOBBY’S</w:t>
          </w:r>
        </w:p>
      </w:docPartBody>
    </w:docPart>
    <w:docPart>
      <w:docPartPr>
        <w:name w:val="BDB817C3A5AE4D57AA1A4EC63A8A436C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E291D86D-23AB-491A-8005-E5FD7CCF664B}"/>
      </w:docPartPr>
      <w:docPartBody>
        <w:p w:rsidR="0061682A" w:rsidRDefault="008146E2">
          <w:pPr>
            <w:pStyle w:val="BDB817C3A5AE4D57AA1A4EC63A8A436C"/>
          </w:pPr>
          <w:r w:rsidRPr="00036450">
            <w:rPr>
              <w:lang w:bidi="nl-NL"/>
            </w:rPr>
            <w:t>OPLEIDING</w:t>
          </w:r>
        </w:p>
      </w:docPartBody>
    </w:docPart>
    <w:docPart>
      <w:docPartPr>
        <w:name w:val="0D1ACD70524E4C3FB48A99D482926F4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51BE0469-0117-4C69-AE46-78E66D67457E}"/>
      </w:docPartPr>
      <w:docPartBody>
        <w:p w:rsidR="0061682A" w:rsidRDefault="008146E2">
          <w:pPr>
            <w:pStyle w:val="0D1ACD70524E4C3FB48A99D482926F46"/>
          </w:pPr>
          <w:r w:rsidRPr="00036450">
            <w:rPr>
              <w:lang w:bidi="nl-NL"/>
            </w:rPr>
            <w:t>WERKERVARING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Meiryo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682A"/>
    <w:rsid w:val="004A6786"/>
    <w:rsid w:val="004B7170"/>
    <w:rsid w:val="0059564C"/>
    <w:rsid w:val="0061682A"/>
    <w:rsid w:val="008146E2"/>
    <w:rsid w:val="00955269"/>
    <w:rsid w:val="00B42BFF"/>
    <w:rsid w:val="00CD177A"/>
    <w:rsid w:val="00E45DAC"/>
    <w:rsid w:val="00EB4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paragraph" w:styleId="Kop2">
    <w:name w:val="heading 2"/>
    <w:basedOn w:val="Standaard"/>
    <w:next w:val="Standaard"/>
    <w:link w:val="Kop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110D0635B944451C8E0D64AB16FA8D1C">
    <w:name w:val="110D0635B944451C8E0D64AB16FA8D1C"/>
  </w:style>
  <w:style w:type="paragraph" w:customStyle="1" w:styleId="D264F8BDC1514BE8BB409224A3A28AEC">
    <w:name w:val="D264F8BDC1514BE8BB409224A3A28AEC"/>
  </w:style>
  <w:style w:type="paragraph" w:customStyle="1" w:styleId="DA1F941F1A434630BF1E2E47EA159312">
    <w:name w:val="DA1F941F1A434630BF1E2E47EA159312"/>
  </w:style>
  <w:style w:type="paragraph" w:customStyle="1" w:styleId="2CC4CDA27D3E41B8AC16590624CD9F7B">
    <w:name w:val="2CC4CDA27D3E41B8AC16590624CD9F7B"/>
  </w:style>
  <w:style w:type="paragraph" w:customStyle="1" w:styleId="297E02890C274BE09B45299CEA423D69">
    <w:name w:val="297E02890C274BE09B45299CEA423D69"/>
  </w:style>
  <w:style w:type="paragraph" w:customStyle="1" w:styleId="DB9BC2C18A004F01991FE4F12F2BE45D">
    <w:name w:val="DB9BC2C18A004F01991FE4F12F2BE45D"/>
  </w:style>
  <w:style w:type="paragraph" w:customStyle="1" w:styleId="38036EC32A15410FBBE4F22FDD90DDB3">
    <w:name w:val="38036EC32A15410FBBE4F22FDD90DDB3"/>
  </w:style>
  <w:style w:type="paragraph" w:customStyle="1" w:styleId="D4B2E82078364C6A9B9DB5C2A0B6EBDB">
    <w:name w:val="D4B2E82078364C6A9B9DB5C2A0B6EBDB"/>
  </w:style>
  <w:style w:type="paragraph" w:customStyle="1" w:styleId="BB40744E5200412CB1493315499068AA">
    <w:name w:val="BB40744E5200412CB1493315499068AA"/>
  </w:style>
  <w:style w:type="paragraph" w:customStyle="1" w:styleId="81943504B28447889DCF159E13FBCA1B">
    <w:name w:val="81943504B28447889DCF159E13FBCA1B"/>
  </w:style>
  <w:style w:type="character" w:styleId="Hyperlink">
    <w:name w:val="Hyperlink"/>
    <w:basedOn w:val="Standaardalinea-lettertype"/>
    <w:uiPriority w:val="99"/>
    <w:unhideWhenUsed/>
    <w:rPr>
      <w:color w:val="ED7D31" w:themeColor="accent2"/>
      <w:u w:val="single"/>
    </w:rPr>
  </w:style>
  <w:style w:type="paragraph" w:customStyle="1" w:styleId="9F9FD982120C4BE9AB93C665565B7BB1">
    <w:name w:val="9F9FD982120C4BE9AB93C665565B7BB1"/>
  </w:style>
  <w:style w:type="paragraph" w:customStyle="1" w:styleId="B0BA057FA61B47538CE9654F911077D3">
    <w:name w:val="B0BA057FA61B47538CE9654F911077D3"/>
  </w:style>
  <w:style w:type="paragraph" w:customStyle="1" w:styleId="5808F8F60F3B43FAAB3153F29A50BE86">
    <w:name w:val="5808F8F60F3B43FAAB3153F29A50BE86"/>
  </w:style>
  <w:style w:type="paragraph" w:customStyle="1" w:styleId="49D498C76059490EB9E74E0DDC246B4C">
    <w:name w:val="49D498C76059490EB9E74E0DDC246B4C"/>
  </w:style>
  <w:style w:type="paragraph" w:customStyle="1" w:styleId="9CFD1C099FED45C4B5F6083EACB41A0C">
    <w:name w:val="9CFD1C099FED45C4B5F6083EACB41A0C"/>
  </w:style>
  <w:style w:type="paragraph" w:customStyle="1" w:styleId="C0A85FB65A864983993FE0B025C9AC53">
    <w:name w:val="C0A85FB65A864983993FE0B025C9AC53"/>
  </w:style>
  <w:style w:type="paragraph" w:customStyle="1" w:styleId="BDB817C3A5AE4D57AA1A4EC63A8A436C">
    <w:name w:val="BDB817C3A5AE4D57AA1A4EC63A8A436C"/>
  </w:style>
  <w:style w:type="paragraph" w:customStyle="1" w:styleId="FD10905AA90641E3AA19DAF49EB52AF1">
    <w:name w:val="FD10905AA90641E3AA19DAF49EB52AF1"/>
  </w:style>
  <w:style w:type="paragraph" w:customStyle="1" w:styleId="909E505503F44354A93C22A93C7D276C">
    <w:name w:val="909E505503F44354A93C22A93C7D276C"/>
  </w:style>
  <w:style w:type="paragraph" w:customStyle="1" w:styleId="B98997F16CB84C2BB119587775C02AFA">
    <w:name w:val="B98997F16CB84C2BB119587775C02AFA"/>
  </w:style>
  <w:style w:type="paragraph" w:customStyle="1" w:styleId="8ACCAC84AAF943FBBBBEFB448DB5B38D">
    <w:name w:val="8ACCAC84AAF943FBBBBEFB448DB5B38D"/>
  </w:style>
  <w:style w:type="paragraph" w:customStyle="1" w:styleId="8858539175BD430089BDB364FE3E11F7">
    <w:name w:val="8858539175BD430089BDB364FE3E11F7"/>
  </w:style>
  <w:style w:type="paragraph" w:customStyle="1" w:styleId="8DCA3FE4B17B4417957DB661AAC1EEB8">
    <w:name w:val="8DCA3FE4B17B4417957DB661AAC1EEB8"/>
  </w:style>
  <w:style w:type="paragraph" w:customStyle="1" w:styleId="A50BF87867FB4943914D09F9776F5BDC">
    <w:name w:val="A50BF87867FB4943914D09F9776F5BDC"/>
  </w:style>
  <w:style w:type="paragraph" w:customStyle="1" w:styleId="0D1ACD70524E4C3FB48A99D482926F46">
    <w:name w:val="0D1ACD70524E4C3FB48A99D482926F46"/>
  </w:style>
  <w:style w:type="paragraph" w:customStyle="1" w:styleId="356FD54997644F03B1AECFEE69897D8B">
    <w:name w:val="356FD54997644F03B1AECFEE69897D8B"/>
  </w:style>
  <w:style w:type="paragraph" w:customStyle="1" w:styleId="2CA4F5E664D9431BA802FE90EE54A7F2">
    <w:name w:val="2CA4F5E664D9431BA802FE90EE54A7F2"/>
  </w:style>
  <w:style w:type="paragraph" w:customStyle="1" w:styleId="866F2A5E4AB748A5B4B885C437156B71">
    <w:name w:val="866F2A5E4AB748A5B4B885C437156B71"/>
  </w:style>
  <w:style w:type="paragraph" w:customStyle="1" w:styleId="0D969899FB5B40AE9CC01E8D52A02ABC">
    <w:name w:val="0D969899FB5B40AE9CC01E8D52A02ABC"/>
  </w:style>
  <w:style w:type="paragraph" w:customStyle="1" w:styleId="99DFA218ED78427896A38C0237A0F229">
    <w:name w:val="99DFA218ED78427896A38C0237A0F229"/>
  </w:style>
  <w:style w:type="paragraph" w:customStyle="1" w:styleId="C5002F5CAAFB4DEAB0252EA8CF627A3F">
    <w:name w:val="C5002F5CAAFB4DEAB0252EA8CF627A3F"/>
  </w:style>
  <w:style w:type="paragraph" w:customStyle="1" w:styleId="9674EFAF18464A64A7765B13D82212FB">
    <w:name w:val="9674EFAF18464A64A7765B13D82212FB"/>
  </w:style>
  <w:style w:type="paragraph" w:customStyle="1" w:styleId="9B611FEC576B4F00B247120048169BDF">
    <w:name w:val="9B611FEC576B4F00B247120048169BDF"/>
  </w:style>
  <w:style w:type="paragraph" w:customStyle="1" w:styleId="9942A2948E7040E5B69ECBA9C0A44BF6">
    <w:name w:val="9942A2948E7040E5B69ECBA9C0A44BF6"/>
  </w:style>
  <w:style w:type="paragraph" w:customStyle="1" w:styleId="7C5AC1F99D9E48C38675050840F08E87">
    <w:name w:val="7C5AC1F99D9E48C38675050840F08E87"/>
  </w:style>
  <w:style w:type="paragraph" w:customStyle="1" w:styleId="3A20E6C21FC0485B9844C086322954BB">
    <w:name w:val="3A20E6C21FC0485B9844C086322954BB"/>
  </w:style>
  <w:style w:type="paragraph" w:customStyle="1" w:styleId="95B664F24FF94FF6941957684E2DDC39">
    <w:name w:val="95B664F24FF94FF6941957684E2DDC39"/>
  </w:style>
  <w:style w:type="paragraph" w:customStyle="1" w:styleId="642829D71BC34BD9A62A558F46741D0C">
    <w:name w:val="642829D71BC34BD9A62A558F46741D0C"/>
  </w:style>
  <w:style w:type="paragraph" w:customStyle="1" w:styleId="AC94C3DC9A77481BBB02CDB5B03EB289">
    <w:name w:val="AC94C3DC9A77481BBB02CDB5B03EB289"/>
  </w:style>
  <w:style w:type="paragraph" w:customStyle="1" w:styleId="C721762276B94103A38867106A46E668">
    <w:name w:val="C721762276B94103A38867106A46E668"/>
  </w:style>
  <w:style w:type="character" w:customStyle="1" w:styleId="Kop2Char">
    <w:name w:val="Kop 2 Char"/>
    <w:basedOn w:val="Standaardalinea-lettertype"/>
    <w:link w:val="Kop2"/>
    <w:uiPriority w:val="9"/>
    <w:rPr>
      <w:rFonts w:asciiTheme="majorHAnsi" w:eastAsiaTheme="majorEastAsia" w:hAnsiTheme="majorHAnsi" w:cstheme="majorBidi"/>
      <w:b/>
      <w:bCs/>
      <w:caps/>
      <w:szCs w:val="26"/>
      <w:lang w:val="nl-NL" w:eastAsia="ja-JP"/>
    </w:rPr>
  </w:style>
  <w:style w:type="paragraph" w:customStyle="1" w:styleId="D443628CA8964E0391D5F5332250355E">
    <w:name w:val="D443628CA8964E0391D5F5332250355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1F203D5F-FF77-45BF-9727-5429B6F41A7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C06993A-BF58-4B83-9D02-A22431F3C3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EAD815F-B2F8-422F-9315-93019FF4975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Blauwgrijs cv</Template>
  <TotalTime>0</TotalTime>
  <Pages>1</Pages>
  <Words>181</Words>
  <Characters>1000</Characters>
  <Application>Microsoft Office Word</Application>
  <DocSecurity>0</DocSecurity>
  <Lines>8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2019-02-13T10:27:00Z</dcterms:created>
  <dcterms:modified xsi:type="dcterms:W3CDTF">2020-05-16T17:23:00Z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